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C5B" w:rsidRDefault="00B905C0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5DEFB00F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32C5B" w:rsidRDefault="00B905C0" w:rsidP="0083147A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B6F20EC0D7A348EA8071C79FFD06D6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3147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tr-TR"/>
                                            </w:rPr>
                                            <w:t>Weekly Progress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32C5B" w:rsidRDefault="00732C5B">
                                      <w:pPr>
                                        <w:pStyle w:val="AralkYok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32C5B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32C5B" w:rsidRDefault="00B905C0" w:rsidP="000C0197">
                                      <w:pPr>
                                        <w:pStyle w:val="AralkYok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9CB7740BEF2C465CBBB0453804A6433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F127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 xml:space="preserve">Company </w:t>
                                          </w:r>
                                          <w:r w:rsidR="000C0197">
                                            <w:rPr>
                                              <w:rFonts w:ascii="Times New Roman" w:hAnsi="Times New Roman"/>
                                              <w:sz w:val="36"/>
                                              <w:szCs w:val="36"/>
                                              <w:lang w:val="tr-TR"/>
                                            </w:rPr>
                                            <w:t>X-Cali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32C5B" w:rsidRDefault="00732C5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32C5B" w:rsidRDefault="00B905C0" w:rsidP="0083147A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B6F20EC0D7A348EA8071C79FFD06D6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tr-TR"/>
                                      </w:rPr>
                                      <w:t>Weekly Progress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32C5B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32C5B" w:rsidRDefault="00732C5B">
                                <w:pPr>
                                  <w:pStyle w:val="AralkYok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32C5B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32C5B" w:rsidRDefault="00B905C0" w:rsidP="000C0197">
                                <w:pPr>
                                  <w:pStyle w:val="AralkYok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9CB7740BEF2C465CBBB0453804A6433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F127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 xml:space="preserve">Company </w:t>
                                    </w:r>
                                    <w:r w:rsidR="000C0197">
                                      <w:rPr>
                                        <w:rFonts w:ascii="Times New Roman" w:hAnsi="Times New Roman"/>
                                        <w:sz w:val="36"/>
                                        <w:szCs w:val="36"/>
                                        <w:lang w:val="tr-TR"/>
                                      </w:rPr>
                                      <w:t>X-Cali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32C5B" w:rsidRDefault="00732C5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5064F">
            <w:rPr>
              <w:noProof/>
              <w:lang w:val="tr-TR" w:eastAsia="tr-T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32C5B" w:rsidRDefault="00B905C0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47A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caps/>
                                        <w:color w:val="D34817" w:themeColor="accent1"/>
                                        <w:lang w:val="tr-TR"/>
                                      </w:rPr>
                                      <w:t>METU EEE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32C5B" w:rsidRDefault="00B905C0">
                                <w:pPr>
                                  <w:pStyle w:val="AralkYok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0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C0197">
                                      <w:t>October 20</w:t>
                                    </w:r>
                                    <w:r w:rsidR="00D0178F">
                                      <w:t>, 2017</w:t>
                                    </w:r>
                                  </w:sdtContent>
                                </w:sdt>
                              </w:p>
                              <w:p w:rsidR="00732C5B" w:rsidRDefault="00732C5B">
                                <w:pPr>
                                  <w:pStyle w:val="AralkYok"/>
                                  <w:spacing w:line="276" w:lineRule="auto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732C5B" w:rsidRDefault="00B905C0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="Times New Roman" w:hAnsi="Times New Roman"/>
                                  <w:b/>
                                  <w:bCs/>
                                  <w:caps/>
                                  <w:color w:val="D34817" w:themeColor="accent1"/>
                                  <w:lang w:val="tr-TR"/>
                                </w:rPr>
                                <w:t>METU EEE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32C5B" w:rsidRDefault="00B905C0">
                          <w:pPr>
                            <w:pStyle w:val="AralkYok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t>October 20</w:t>
                              </w:r>
                              <w:r w:rsidR="00D0178F">
                                <w:t>, 2017</w:t>
                              </w:r>
                            </w:sdtContent>
                          </w:sdt>
                        </w:p>
                        <w:p w:rsidR="00732C5B" w:rsidRDefault="00732C5B">
                          <w:pPr>
                            <w:pStyle w:val="AralkYok"/>
                            <w:spacing w:line="276" w:lineRule="auto"/>
                            <w:jc w:val="center"/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85064F">
            <w:br w:type="page"/>
          </w:r>
        </w:sdtContent>
      </w:sdt>
    </w:p>
    <w:p w:rsidR="00732C5B" w:rsidRDefault="00B905C0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placeholder>
            <w:docPart w:val="CC4B29FCD5B64AF887FA8005E43286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3147A">
            <w:rPr>
              <w:smallCaps w:val="0"/>
              <w:lang w:val="tr-TR"/>
            </w:rPr>
            <w:t>Weekly Progress Report</w:t>
          </w:r>
        </w:sdtContent>
      </w:sdt>
    </w:p>
    <w:p w:rsidR="00732C5B" w:rsidRDefault="00B905C0">
      <w:pPr>
        <w:pStyle w:val="Altyaz"/>
      </w:pPr>
      <w:sdt>
        <w:sdtPr>
          <w:alias w:val="Subtitle"/>
          <w:tag w:val="Subtitle"/>
          <w:id w:val="11808339"/>
          <w:placeholder>
            <w:docPart w:val="D6FB44D725A840F3B69459D8F9B79626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83147A" w:rsidTr="00D9525E">
        <w:trPr>
          <w:trHeight w:val="509"/>
        </w:trPr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:rsidR="0083147A" w:rsidRPr="00D0178F" w:rsidRDefault="00D9525E" w:rsidP="0083147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 xml:space="preserve">Oytun </w:t>
            </w:r>
            <w:r w:rsidR="000C0197" w:rsidRPr="006345EB">
              <w:rPr>
                <w:b/>
                <w:noProof/>
              </w:rPr>
              <w:t>AKPULAT</w:t>
            </w:r>
          </w:p>
        </w:tc>
      </w:tr>
      <w:tr w:rsidR="00D9525E" w:rsidTr="00D9525E">
        <w:trPr>
          <w:trHeight w:val="2919"/>
        </w:trPr>
        <w:tc>
          <w:tcPr>
            <w:tcW w:w="10207" w:type="dxa"/>
          </w:tcPr>
          <w:p w:rsidR="00D9525E" w:rsidRPr="00D0178F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9525E" w:rsidRPr="00D0178F" w:rsidRDefault="00D9525E" w:rsidP="00D9525E">
            <w:pPr>
              <w:pStyle w:val="ListeParagraf"/>
              <w:rPr>
                <w:b/>
              </w:rPr>
            </w:pPr>
          </w:p>
        </w:tc>
      </w:tr>
      <w:tr w:rsidR="0083147A" w:rsidTr="00D9525E"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rPr>
                <w:b/>
              </w:rPr>
            </w:pPr>
          </w:p>
          <w:p w:rsidR="0083147A" w:rsidRPr="00D0178F" w:rsidRDefault="0083147A" w:rsidP="0083147A">
            <w:pPr>
              <w:pStyle w:val="ListeParagraf"/>
              <w:rPr>
                <w:b/>
              </w:rPr>
            </w:pPr>
          </w:p>
        </w:tc>
      </w:tr>
      <w:tr w:rsidR="0083147A" w:rsidTr="00D9525E">
        <w:trPr>
          <w:trHeight w:val="2798"/>
        </w:trPr>
        <w:tc>
          <w:tcPr>
            <w:tcW w:w="10207" w:type="dxa"/>
          </w:tcPr>
          <w:p w:rsidR="0083147A" w:rsidRPr="00D0178F" w:rsidRDefault="0083147A" w:rsidP="0083147A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the next week</w:t>
            </w:r>
            <w:r w:rsidR="00D9525E" w:rsidRPr="00D0178F">
              <w:rPr>
                <w:b/>
              </w:rPr>
              <w:t xml:space="preserve"> (</w:t>
            </w:r>
            <w:r w:rsidR="00D9525E"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="00D9525E" w:rsidRPr="006345EB">
              <w:rPr>
                <w:b/>
                <w:noProof/>
              </w:rPr>
              <w:t>term</w:t>
            </w:r>
            <w:r w:rsidR="00D9525E" w:rsidRPr="00D0178F">
              <w:rPr>
                <w:b/>
              </w:rPr>
              <w:t xml:space="preserve"> plan)</w:t>
            </w:r>
          </w:p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  <w:p w:rsidR="0083147A" w:rsidRPr="00D0178F" w:rsidRDefault="0083147A" w:rsidP="0083147A">
            <w:pPr>
              <w:pStyle w:val="ListeParagraf"/>
              <w:ind w:left="0"/>
              <w:rPr>
                <w:b/>
              </w:rPr>
            </w:pPr>
          </w:p>
        </w:tc>
      </w:tr>
      <w:tr w:rsidR="00D9525E" w:rsidTr="00D9525E">
        <w:trPr>
          <w:trHeight w:val="1698"/>
        </w:trPr>
        <w:tc>
          <w:tcPr>
            <w:tcW w:w="10207" w:type="dxa"/>
          </w:tcPr>
          <w:p w:rsidR="00D9525E" w:rsidRPr="00D0178F" w:rsidRDefault="00D9525E" w:rsidP="00D9525E">
            <w:pPr>
              <w:pStyle w:val="ListeParagraf"/>
              <w:numPr>
                <w:ilvl w:val="0"/>
                <w:numId w:val="11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B905C0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562090042"/>
          <w:placeholder>
            <w:docPart w:val="9805BF7F923B4D15B39825B1C3ABF216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B905C0" w:rsidP="00D0178F">
      <w:pPr>
        <w:pStyle w:val="Altyaz"/>
      </w:pPr>
      <w:sdt>
        <w:sdtPr>
          <w:alias w:val="Subtitle"/>
          <w:tag w:val="Subtitle"/>
          <w:id w:val="-986782348"/>
          <w:placeholder>
            <w:docPart w:val="D209A79F38E2439BAE1723AA4A272F75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Göksenin Hande BAYAZIT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3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D0178F" w:rsidP="00D0178F"/>
    <w:p w:rsidR="00D0178F" w:rsidRDefault="00B905C0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500621639"/>
          <w:placeholder>
            <w:docPart w:val="EDC555B7B3374A30BEF1DFA016728B2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B905C0" w:rsidP="00D0178F">
      <w:pPr>
        <w:pStyle w:val="Altyaz"/>
      </w:pPr>
      <w:sdt>
        <w:sdtPr>
          <w:alias w:val="Subtitle"/>
          <w:tag w:val="Subtitle"/>
          <w:id w:val="-589855971"/>
          <w:placeholder>
            <w:docPart w:val="9A1E13D4369246A8A704E89B2715E43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Emre DOGAN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4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D0178F" w:rsidRDefault="00D0178F" w:rsidP="00D0178F"/>
    <w:p w:rsidR="00D0178F" w:rsidRDefault="00B905C0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2141072881"/>
          <w:placeholder>
            <w:docPart w:val="D95FD610645F45CE9EC4A32278E54C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B905C0" w:rsidP="00D0178F">
      <w:pPr>
        <w:pStyle w:val="Altyaz"/>
      </w:pPr>
      <w:sdt>
        <w:sdtPr>
          <w:alias w:val="Subtitle"/>
          <w:tag w:val="Subtitle"/>
          <w:id w:val="-1059010472"/>
          <w:placeholder>
            <w:docPart w:val="C694D9C127C3440B893929B6891C2CE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Taha DOGAN</w:t>
            </w:r>
          </w:p>
        </w:tc>
      </w:tr>
      <w:tr w:rsid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6345EB" w:rsidRDefault="006345EB" w:rsidP="006345EB">
            <w:pPr>
              <w:pStyle w:val="ListeParagraf"/>
              <w:rPr>
                <w:b/>
              </w:rPr>
            </w:pPr>
            <w:r>
              <w:rPr>
                <w:b/>
              </w:rPr>
              <w:t xml:space="preserve">This week I have examined the 5 possible projects and did some research about each </w:t>
            </w:r>
            <w:r w:rsidRPr="006345EB">
              <w:rPr>
                <w:b/>
                <w:noProof/>
              </w:rPr>
              <w:t>project</w:t>
            </w:r>
            <w:r>
              <w:rPr>
                <w:b/>
              </w:rPr>
              <w:t xml:space="preserve"> to understand the needs. I initialized an Excel, that is an evaluation rubric for different projects like shown in the </w:t>
            </w:r>
            <w:r w:rsidRPr="006345EB">
              <w:rPr>
                <w:b/>
                <w:noProof/>
              </w:rPr>
              <w:t>first</w:t>
            </w:r>
            <w:r>
              <w:rPr>
                <w:b/>
              </w:rPr>
              <w:t xml:space="preserve"> lecture, </w:t>
            </w:r>
            <w:r w:rsidRPr="006345EB">
              <w:rPr>
                <w:b/>
              </w:rPr>
              <w:t>to select our project</w:t>
            </w:r>
            <w:r>
              <w:rPr>
                <w:b/>
              </w:rPr>
              <w:t xml:space="preserve">. </w:t>
            </w:r>
          </w:p>
        </w:tc>
      </w:tr>
      <w:tr w:rsidR="00D0178F" w:rsidTr="006A54AA">
        <w:tc>
          <w:tcPr>
            <w:tcW w:w="10207" w:type="dxa"/>
          </w:tcPr>
          <w:p w:rsidR="00897781" w:rsidRDefault="00D0178F" w:rsidP="00897781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897781" w:rsidRPr="00897781" w:rsidRDefault="00897781" w:rsidP="00897781">
            <w:pPr>
              <w:pStyle w:val="ListeParagraf"/>
              <w:rPr>
                <w:b/>
              </w:rPr>
            </w:pPr>
            <w:r w:rsidRPr="00897781">
              <w:rPr>
                <w:b/>
              </w:rPr>
              <w:t>This is the first week.</w:t>
            </w:r>
          </w:p>
          <w:p w:rsidR="00897781" w:rsidRPr="006345EB" w:rsidRDefault="00897781" w:rsidP="00897781">
            <w:pPr>
              <w:pStyle w:val="ListeParagraf"/>
              <w:rPr>
                <w:b/>
              </w:rPr>
            </w:pPr>
          </w:p>
          <w:p w:rsidR="006345EB" w:rsidRPr="00D0178F" w:rsidRDefault="006345EB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Tr="006A54AA">
        <w:trPr>
          <w:trHeight w:val="2798"/>
        </w:trPr>
        <w:tc>
          <w:tcPr>
            <w:tcW w:w="10207" w:type="dxa"/>
          </w:tcPr>
          <w:p w:rsidR="00897781" w:rsidRDefault="00D0178F" w:rsidP="00897781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897781" w:rsidRDefault="006345EB" w:rsidP="00897781">
            <w:pPr>
              <w:pStyle w:val="ListeParagraf"/>
              <w:rPr>
                <w:b/>
              </w:rPr>
            </w:pPr>
            <w:r w:rsidRPr="00897781">
              <w:rPr>
                <w:b/>
              </w:rPr>
              <w:t xml:space="preserve">Next week the proposal report is going to be submitted. Some detailed research and a </w:t>
            </w:r>
            <w:r w:rsidR="00897781" w:rsidRPr="00897781">
              <w:rPr>
                <w:b/>
              </w:rPr>
              <w:t>group meeting should</w:t>
            </w:r>
            <w:r w:rsidR="00FD6A47">
              <w:rPr>
                <w:b/>
              </w:rPr>
              <w:t xml:space="preserve"> be done.</w:t>
            </w:r>
            <w:bookmarkStart w:id="0" w:name="_GoBack"/>
            <w:bookmarkEnd w:id="0"/>
          </w:p>
        </w:tc>
      </w:tr>
      <w:tr w:rsidR="00D0178F" w:rsidTr="006A54AA">
        <w:trPr>
          <w:trHeight w:val="1698"/>
        </w:trPr>
        <w:tc>
          <w:tcPr>
            <w:tcW w:w="10207" w:type="dxa"/>
          </w:tcPr>
          <w:p w:rsidR="00D0178F" w:rsidRDefault="00D0178F" w:rsidP="00D0178F">
            <w:pPr>
              <w:pStyle w:val="ListeParagraf"/>
              <w:numPr>
                <w:ilvl w:val="0"/>
                <w:numId w:val="15"/>
              </w:numPr>
              <w:rPr>
                <w:b/>
              </w:rPr>
            </w:pPr>
            <w:r w:rsidRPr="00D0178F">
              <w:rPr>
                <w:b/>
              </w:rPr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897781" w:rsidRPr="00D0178F" w:rsidRDefault="00897781" w:rsidP="00897781">
            <w:pPr>
              <w:pStyle w:val="ListeParagraf"/>
              <w:rPr>
                <w:b/>
              </w:rPr>
            </w:pPr>
          </w:p>
        </w:tc>
      </w:tr>
    </w:tbl>
    <w:p w:rsidR="00D0178F" w:rsidRDefault="00D0178F" w:rsidP="00D0178F"/>
    <w:p w:rsidR="00D0178F" w:rsidRDefault="00B905C0" w:rsidP="00D0178F">
      <w:pPr>
        <w:pStyle w:val="KonuBal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-1377688693"/>
          <w:placeholder>
            <w:docPart w:val="2A0FE53D07EC4439BD9EDDAA640204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0178F">
            <w:rPr>
              <w:smallCaps w:val="0"/>
              <w:lang w:val="tr-TR"/>
            </w:rPr>
            <w:t>Weekly Progress Report</w:t>
          </w:r>
        </w:sdtContent>
      </w:sdt>
    </w:p>
    <w:p w:rsidR="00D0178F" w:rsidRDefault="00B905C0" w:rsidP="00D0178F">
      <w:pPr>
        <w:pStyle w:val="Altyaz"/>
      </w:pPr>
      <w:sdt>
        <w:sdtPr>
          <w:alias w:val="Subtitle"/>
          <w:tag w:val="Subtitle"/>
          <w:id w:val="-933207660"/>
          <w:placeholder>
            <w:docPart w:val="036D5CEF1BAC48BA9F31608E2D46EAD3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C0197">
            <w:t>Company X-Cali</w:t>
          </w:r>
        </w:sdtContent>
      </w:sdt>
    </w:p>
    <w:tbl>
      <w:tblPr>
        <w:tblStyle w:val="TabloKlavuzu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D0178F" w:rsidRPr="00D0178F" w:rsidTr="006A54AA">
        <w:trPr>
          <w:trHeight w:val="509"/>
        </w:trPr>
        <w:tc>
          <w:tcPr>
            <w:tcW w:w="10207" w:type="dxa"/>
          </w:tcPr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  <w:r w:rsidRPr="00D0178F">
              <w:rPr>
                <w:b/>
              </w:rPr>
              <w:t xml:space="preserve">Staff Name: </w:t>
            </w:r>
            <w:r w:rsidR="000C0197">
              <w:rPr>
                <w:b/>
              </w:rPr>
              <w:t>Burak SEZGIN</w:t>
            </w:r>
          </w:p>
        </w:tc>
      </w:tr>
      <w:tr w:rsidR="00D0178F" w:rsidRPr="00D0178F" w:rsidTr="006A54AA">
        <w:trPr>
          <w:trHeight w:val="2919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completed in the last week</w:t>
            </w: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RPr="00D0178F" w:rsidTr="006A54AA"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remaining from last week</w:t>
            </w: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rPr>
                <w:b/>
              </w:rPr>
            </w:pPr>
          </w:p>
        </w:tc>
      </w:tr>
      <w:tr w:rsidR="00D0178F" w:rsidRPr="00D0178F" w:rsidTr="006A54AA">
        <w:trPr>
          <w:trHeight w:val="27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t>Activities for the next week (</w:t>
            </w:r>
            <w:r w:rsidRPr="006345EB">
              <w:rPr>
                <w:b/>
                <w:noProof/>
              </w:rPr>
              <w:t>short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  <w:p w:rsidR="00D0178F" w:rsidRPr="00D0178F" w:rsidRDefault="00D0178F" w:rsidP="006A54AA">
            <w:pPr>
              <w:pStyle w:val="ListeParagraf"/>
              <w:ind w:left="0"/>
              <w:rPr>
                <w:b/>
              </w:rPr>
            </w:pPr>
          </w:p>
        </w:tc>
      </w:tr>
      <w:tr w:rsidR="00D0178F" w:rsidRPr="00D0178F" w:rsidTr="006A54AA">
        <w:trPr>
          <w:trHeight w:val="1698"/>
        </w:trPr>
        <w:tc>
          <w:tcPr>
            <w:tcW w:w="10207" w:type="dxa"/>
          </w:tcPr>
          <w:p w:rsidR="00D0178F" w:rsidRPr="00D0178F" w:rsidRDefault="00D0178F" w:rsidP="00D0178F">
            <w:pPr>
              <w:pStyle w:val="ListeParagraf"/>
              <w:numPr>
                <w:ilvl w:val="0"/>
                <w:numId w:val="16"/>
              </w:numPr>
              <w:rPr>
                <w:b/>
              </w:rPr>
            </w:pPr>
            <w:r w:rsidRPr="00D0178F">
              <w:rPr>
                <w:b/>
              </w:rPr>
              <w:lastRenderedPageBreak/>
              <w:t>Activities for after the next week (</w:t>
            </w:r>
            <w:r w:rsidRPr="006345EB">
              <w:rPr>
                <w:b/>
                <w:noProof/>
              </w:rPr>
              <w:t>medium</w:t>
            </w:r>
            <w:r w:rsidR="006345EB">
              <w:rPr>
                <w:b/>
                <w:noProof/>
              </w:rPr>
              <w:t>-</w:t>
            </w:r>
            <w:r w:rsidRPr="006345EB">
              <w:rPr>
                <w:b/>
                <w:noProof/>
              </w:rPr>
              <w:t>term</w:t>
            </w:r>
            <w:r w:rsidRPr="00D0178F">
              <w:rPr>
                <w:b/>
              </w:rPr>
              <w:t xml:space="preserve"> plan)</w:t>
            </w:r>
          </w:p>
        </w:tc>
      </w:tr>
    </w:tbl>
    <w:p w:rsidR="0083147A" w:rsidRDefault="0083147A" w:rsidP="0083147A"/>
    <w:sectPr w:rsidR="0083147A">
      <w:footerReference w:type="even" r:id="rId11"/>
      <w:footerReference w:type="default" r:id="rId12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05C0" w:rsidRDefault="00B905C0">
      <w:pPr>
        <w:spacing w:after="0" w:line="240" w:lineRule="auto"/>
      </w:pPr>
      <w:r>
        <w:separator/>
      </w:r>
    </w:p>
  </w:endnote>
  <w:endnote w:type="continuationSeparator" w:id="0">
    <w:p w:rsidR="00B905C0" w:rsidRDefault="00B90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5B" w:rsidRDefault="0085064F">
    <w:pPr>
      <w:pStyle w:val="AltBilgi"/>
    </w:pP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B905C0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732C5B" w:rsidRDefault="00B905C0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72AA91E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D6A47" w:rsidRPr="00FD6A4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D6A47" w:rsidRPr="00FD6A4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5B" w:rsidRDefault="0085064F">
    <w:pPr>
      <w:rPr>
        <w:sz w:val="20"/>
      </w:rPr>
    </w:pPr>
    <w:r>
      <w:rPr>
        <w:noProof/>
        <w:sz w:val="10"/>
        <w:szCs w:val="10"/>
        <w:lang w:val="tr-TR" w:eastAsia="tr-T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B905C0">
                          <w:pPr>
                            <w:pStyle w:val="AralkYok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3147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  <w:lang w:val="tr-TR"/>
                                </w:rPr>
                                <w:t>Weekly Progress Report</w:t>
                              </w:r>
                            </w:sdtContent>
                          </w:sdt>
                          <w:r w:rsidR="0085064F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0-2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C0197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10/20/2017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732C5B" w:rsidRDefault="00B905C0">
                    <w:pPr>
                      <w:pStyle w:val="AralkYok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3147A">
                          <w:rPr>
                            <w:rFonts w:asciiTheme="majorHAnsi" w:eastAsiaTheme="majorEastAsia" w:hAnsiTheme="majorHAnsi" w:cstheme="majorBidi"/>
                            <w:sz w:val="20"/>
                            <w:lang w:val="tr-TR"/>
                          </w:rPr>
                          <w:t>Weekly Progress Report</w:t>
                        </w:r>
                      </w:sdtContent>
                    </w:sdt>
                    <w:r w:rsidR="0085064F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0-20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C0197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10/20/2017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A487E39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tr-TR"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32C5B" w:rsidRDefault="0085064F">
                          <w:pPr>
                            <w:pStyle w:val="AralkYok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FD6A47" w:rsidRPr="00FD6A4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732C5B" w:rsidRDefault="0085064F">
                    <w:pPr>
                      <w:pStyle w:val="AralkYok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FD6A47" w:rsidRPr="00FD6A4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32C5B" w:rsidRDefault="00732C5B">
    <w:pPr>
      <w:pStyle w:val="AltBilgi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05C0" w:rsidRDefault="00B905C0">
      <w:pPr>
        <w:spacing w:after="0" w:line="240" w:lineRule="auto"/>
      </w:pPr>
      <w:r>
        <w:separator/>
      </w:r>
    </w:p>
  </w:footnote>
  <w:footnote w:type="continuationSeparator" w:id="0">
    <w:p w:rsidR="00B905C0" w:rsidRDefault="00B90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eMaddemi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eMaddemi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eMaddemi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eMaddemi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eMaddemi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153A744F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01E68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F5C35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1432D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D0B07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57CFB"/>
    <w:multiLevelType w:val="hybridMultilevel"/>
    <w:tmpl w:val="4B9E47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  <w:num w:numId="14">
    <w:abstractNumId w:val="8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sbQ0NDM0MjAyNjRR0lEKTi0uzszPAykwqgUA52YbHSwAAAA="/>
  </w:docVars>
  <w:rsids>
    <w:rsidRoot w:val="00624404"/>
    <w:rsid w:val="000C0197"/>
    <w:rsid w:val="001961AA"/>
    <w:rsid w:val="00624404"/>
    <w:rsid w:val="006345EB"/>
    <w:rsid w:val="00732C5B"/>
    <w:rsid w:val="0083147A"/>
    <w:rsid w:val="0085064F"/>
    <w:rsid w:val="00897781"/>
    <w:rsid w:val="00987DE8"/>
    <w:rsid w:val="00B905C0"/>
    <w:rsid w:val="00D0178F"/>
    <w:rsid w:val="00D9525E"/>
    <w:rsid w:val="00DF1277"/>
    <w:rsid w:val="00FD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5F53"/>
  <w15:docId w15:val="{D2A683F7-E17C-41EC-A048-8BB3AF85A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KonuBal">
    <w:name w:val="Title"/>
    <w:basedOn w:val="Normal"/>
    <w:link w:val="KonuBal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Altyaz">
    <w:name w:val="Subtitle"/>
    <w:basedOn w:val="Normal"/>
    <w:link w:val="Altyaz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Pr>
      <w:rFonts w:asciiTheme="majorHAnsi" w:hAnsiTheme="majorHAnsi" w:cstheme="minorHAnsi"/>
      <w:sz w:val="28"/>
      <w:szCs w:val="24"/>
    </w:rPr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Pr>
      <w:rFonts w:cs="Times New Roman"/>
      <w:color w:val="000000" w:themeColor="text1"/>
      <w:szCs w:val="20"/>
    </w:rPr>
  </w:style>
  <w:style w:type="paragraph" w:styleId="ResimYazs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onMetni">
    <w:name w:val="Balloon Text"/>
    <w:basedOn w:val="Normal"/>
    <w:link w:val="BalonMetn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ekMetni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KitapBal">
    <w:name w:val="Book Title"/>
    <w:basedOn w:val="VarsaylanParagrafYazTipi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Vurgu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Pr>
      <w:rFonts w:cs="Times New Roman"/>
      <w:color w:val="000000" w:themeColor="text1"/>
      <w:szCs w:val="20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Balk5Char">
    <w:name w:val="Başlık 5 Char"/>
    <w:basedOn w:val="VarsaylanParagrafYazTipi"/>
    <w:link w:val="Balk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GlVurgulama">
    <w:name w:val="Intense Emphasis"/>
    <w:basedOn w:val="VarsaylanParagrafYazTipi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GlAlnt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GlBavuru">
    <w:name w:val="Intense Reference"/>
    <w:basedOn w:val="VarsaylanParagrafYazTipi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eMaddemi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eMaddemi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eMaddemi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eMaddemi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eMaddemi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AralkYok">
    <w:name w:val="No Spacing"/>
    <w:basedOn w:val="Normal"/>
    <w:uiPriority w:val="1"/>
    <w:qFormat/>
    <w:pPr>
      <w:spacing w:after="0" w:line="240" w:lineRule="auto"/>
    </w:p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styleId="Alnt">
    <w:name w:val="Quote"/>
    <w:basedOn w:val="Normal"/>
    <w:link w:val="AlntChar"/>
    <w:uiPriority w:val="29"/>
    <w:qFormat/>
    <w:rPr>
      <w:i/>
      <w:color w:val="808080" w:themeColor="background1" w:themeShade="80"/>
      <w:sz w:val="24"/>
    </w:rPr>
  </w:style>
  <w:style w:type="character" w:customStyle="1" w:styleId="AlntChar">
    <w:name w:val="Alıntı Char"/>
    <w:basedOn w:val="VarsaylanParagrafYazTipi"/>
    <w:link w:val="Alnt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Gl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HafifVurgulama">
    <w:name w:val="Subtle Emphasis"/>
    <w:basedOn w:val="VarsaylanParagrafYazTipi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HafifBavuru">
    <w:name w:val="Subtle Reference"/>
    <w:basedOn w:val="VarsaylanParagrafYazTipi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oKlavuzu">
    <w:name w:val="Table Grid"/>
    <w:basedOn w:val="NormalTablo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eParagraf">
    <w:name w:val="List Paragraph"/>
    <w:basedOn w:val="Normal"/>
    <w:uiPriority w:val="34"/>
    <w:qFormat/>
    <w:rsid w:val="0083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4B29FCD5B64AF887FA8005E4328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69336-729B-4089-9365-C3C7127287BC}"/>
      </w:docPartPr>
      <w:docPartBody>
        <w:p w:rsidR="00E628AC" w:rsidRDefault="00973C4B">
          <w:pPr>
            <w:pStyle w:val="CC4B29FCD5B64AF887FA8005E4328644"/>
          </w:pPr>
          <w:r>
            <w:t>[Type the document title]</w:t>
          </w:r>
        </w:p>
      </w:docPartBody>
    </w:docPart>
    <w:docPart>
      <w:docPartPr>
        <w:name w:val="D6FB44D725A840F3B69459D8F9B79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BAA76-69E1-48D3-BE9C-D916A40B8FA2}"/>
      </w:docPartPr>
      <w:docPartBody>
        <w:p w:rsidR="00E628AC" w:rsidRDefault="00973C4B">
          <w:pPr>
            <w:pStyle w:val="D6FB44D725A840F3B69459D8F9B79626"/>
          </w:pPr>
          <w:r>
            <w:t>[Type the document subtitle]</w:t>
          </w:r>
        </w:p>
      </w:docPartBody>
    </w:docPart>
    <w:docPart>
      <w:docPartPr>
        <w:name w:val="B6F20EC0D7A348EA8071C79FFD06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99742-BD0E-4CAB-9FC9-FDD7E4BBF507}"/>
      </w:docPartPr>
      <w:docPartBody>
        <w:p w:rsidR="00E628AC" w:rsidRDefault="00973C4B">
          <w:pPr>
            <w:pStyle w:val="B6F20EC0D7A348EA8071C79FFD06D6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  <w:docPart>
      <w:docPartPr>
        <w:name w:val="9CB7740BEF2C465CBBB0453804A64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AB195-C128-47EA-ACA8-B126A30582D7}"/>
      </w:docPartPr>
      <w:docPartBody>
        <w:p w:rsidR="00E628AC" w:rsidRDefault="00973C4B">
          <w:pPr>
            <w:pStyle w:val="9CB7740BEF2C465CBBB0453804A6433C"/>
          </w:pPr>
          <w:r>
            <w:rPr>
              <w:sz w:val="36"/>
              <w:szCs w:val="36"/>
            </w:rPr>
            <w:t>[Type the document subtitle]</w:t>
          </w:r>
        </w:p>
      </w:docPartBody>
    </w:docPart>
    <w:docPart>
      <w:docPartPr>
        <w:name w:val="9805BF7F923B4D15B39825B1C3ABF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38E7A-6CC0-49C9-A7D4-AB1651B8420D}"/>
      </w:docPartPr>
      <w:docPartBody>
        <w:p w:rsidR="00E628AC" w:rsidRDefault="000F609F" w:rsidP="000F609F">
          <w:pPr>
            <w:pStyle w:val="9805BF7F923B4D15B39825B1C3ABF216"/>
          </w:pPr>
          <w:r>
            <w:t>[Type the document title]</w:t>
          </w:r>
        </w:p>
      </w:docPartBody>
    </w:docPart>
    <w:docPart>
      <w:docPartPr>
        <w:name w:val="D209A79F38E2439BAE1723AA4A272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B86C5-51C3-4C7B-A4B6-38AC5DEC5B47}"/>
      </w:docPartPr>
      <w:docPartBody>
        <w:p w:rsidR="00E628AC" w:rsidRDefault="000F609F" w:rsidP="000F609F">
          <w:pPr>
            <w:pStyle w:val="D209A79F38E2439BAE1723AA4A272F75"/>
          </w:pPr>
          <w:r>
            <w:t>[Type the document subtitle]</w:t>
          </w:r>
        </w:p>
      </w:docPartBody>
    </w:docPart>
    <w:docPart>
      <w:docPartPr>
        <w:name w:val="EDC555B7B3374A30BEF1DFA016728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6AB7C-8CAB-4A27-B824-29C566E4760A}"/>
      </w:docPartPr>
      <w:docPartBody>
        <w:p w:rsidR="00E628AC" w:rsidRDefault="000F609F" w:rsidP="000F609F">
          <w:pPr>
            <w:pStyle w:val="EDC555B7B3374A30BEF1DFA016728B2E"/>
          </w:pPr>
          <w:r>
            <w:t>[Type the document title]</w:t>
          </w:r>
        </w:p>
      </w:docPartBody>
    </w:docPart>
    <w:docPart>
      <w:docPartPr>
        <w:name w:val="9A1E13D4369246A8A704E89B2715E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5C566-DB99-4914-A1FB-9FF853A152E4}"/>
      </w:docPartPr>
      <w:docPartBody>
        <w:p w:rsidR="00E628AC" w:rsidRDefault="000F609F" w:rsidP="000F609F">
          <w:pPr>
            <w:pStyle w:val="9A1E13D4369246A8A704E89B2715E43E"/>
          </w:pPr>
          <w:r>
            <w:t>[Type the document subtitle]</w:t>
          </w:r>
        </w:p>
      </w:docPartBody>
    </w:docPart>
    <w:docPart>
      <w:docPartPr>
        <w:name w:val="D95FD610645F45CE9EC4A32278E54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86029-54F2-4EBA-8140-A6DDBC5D6E39}"/>
      </w:docPartPr>
      <w:docPartBody>
        <w:p w:rsidR="00E628AC" w:rsidRDefault="000F609F" w:rsidP="000F609F">
          <w:pPr>
            <w:pStyle w:val="D95FD610645F45CE9EC4A32278E54C0C"/>
          </w:pPr>
          <w:r>
            <w:t>[Type the document title]</w:t>
          </w:r>
        </w:p>
      </w:docPartBody>
    </w:docPart>
    <w:docPart>
      <w:docPartPr>
        <w:name w:val="C694D9C127C3440B893929B6891C2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1A472E-31C7-437E-9674-C9ED13759834}"/>
      </w:docPartPr>
      <w:docPartBody>
        <w:p w:rsidR="00E628AC" w:rsidRDefault="000F609F" w:rsidP="000F609F">
          <w:pPr>
            <w:pStyle w:val="C694D9C127C3440B893929B6891C2CEE"/>
          </w:pPr>
          <w:r>
            <w:t>[Type the document subtitle]</w:t>
          </w:r>
        </w:p>
      </w:docPartBody>
    </w:docPart>
    <w:docPart>
      <w:docPartPr>
        <w:name w:val="2A0FE53D07EC4439BD9EDDAA64020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35AA1-CEEE-49C8-B13D-226084ABB846}"/>
      </w:docPartPr>
      <w:docPartBody>
        <w:p w:rsidR="00E628AC" w:rsidRDefault="000F609F" w:rsidP="000F609F">
          <w:pPr>
            <w:pStyle w:val="2A0FE53D07EC4439BD9EDDAA64020482"/>
          </w:pPr>
          <w:r>
            <w:t>[Type the document title]</w:t>
          </w:r>
        </w:p>
      </w:docPartBody>
    </w:docPart>
    <w:docPart>
      <w:docPartPr>
        <w:name w:val="036D5CEF1BAC48BA9F31608E2D46E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61A6F-979F-419C-B0F3-E582E771AC15}"/>
      </w:docPartPr>
      <w:docPartBody>
        <w:p w:rsidR="00E628AC" w:rsidRDefault="000F609F" w:rsidP="000F609F">
          <w:pPr>
            <w:pStyle w:val="036D5CEF1BAC48BA9F31608E2D46EAD3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A2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09F"/>
    <w:rsid w:val="000F609F"/>
    <w:rsid w:val="00533D99"/>
    <w:rsid w:val="006C4D09"/>
    <w:rsid w:val="00973C4B"/>
    <w:rsid w:val="00E6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paragraph" w:styleId="Balk2">
    <w:name w:val="heading 2"/>
    <w:basedOn w:val="Normal"/>
    <w:next w:val="Normal"/>
    <w:link w:val="Balk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paragraph" w:styleId="Balk3">
    <w:name w:val="heading 3"/>
    <w:basedOn w:val="Normal"/>
    <w:next w:val="Normal"/>
    <w:link w:val="Balk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C4B29FCD5B64AF887FA8005E4328644">
    <w:name w:val="CC4B29FCD5B64AF887FA8005E4328644"/>
  </w:style>
  <w:style w:type="paragraph" w:customStyle="1" w:styleId="D6FB44D725A840F3B69459D8F9B79626">
    <w:name w:val="D6FB44D725A840F3B69459D8F9B79626"/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val="en-US" w:eastAsia="ja-JP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  <w:lang w:val="en-US" w:eastAsia="en-US"/>
    </w:r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  <w:lang w:val="en-US" w:eastAsia="en-US"/>
    </w:rPr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B6F20EC0D7A348EA8071C79FFD06D6AA">
    <w:name w:val="B6F20EC0D7A348EA8071C79FFD06D6AA"/>
  </w:style>
  <w:style w:type="paragraph" w:customStyle="1" w:styleId="9CB7740BEF2C465CBBB0453804A6433C">
    <w:name w:val="9CB7740BEF2C465CBBB0453804A6433C"/>
  </w:style>
  <w:style w:type="paragraph" w:customStyle="1" w:styleId="A20A132EAD884FE6B6D6F8701358C355">
    <w:name w:val="A20A132EAD884FE6B6D6F8701358C355"/>
    <w:rsid w:val="000F609F"/>
  </w:style>
  <w:style w:type="paragraph" w:customStyle="1" w:styleId="6D2E6599CEF54A2C92794E1F230F6D9E">
    <w:name w:val="6D2E6599CEF54A2C92794E1F230F6D9E"/>
    <w:rsid w:val="000F609F"/>
  </w:style>
  <w:style w:type="paragraph" w:customStyle="1" w:styleId="635C5FF41AC54414847A6C9691FB9B46">
    <w:name w:val="635C5FF41AC54414847A6C9691FB9B46"/>
    <w:rsid w:val="000F609F"/>
  </w:style>
  <w:style w:type="paragraph" w:customStyle="1" w:styleId="3C2816592515475AA400960D4ABA1678">
    <w:name w:val="3C2816592515475AA400960D4ABA1678"/>
    <w:rsid w:val="000F609F"/>
  </w:style>
  <w:style w:type="paragraph" w:customStyle="1" w:styleId="E0903C576C0E42DD94992B541F173E55">
    <w:name w:val="E0903C576C0E42DD94992B541F173E55"/>
    <w:rsid w:val="000F609F"/>
  </w:style>
  <w:style w:type="paragraph" w:customStyle="1" w:styleId="F52EE5F0E6E5430DADDEEE18700C5112">
    <w:name w:val="F52EE5F0E6E5430DADDEEE18700C5112"/>
    <w:rsid w:val="000F609F"/>
  </w:style>
  <w:style w:type="paragraph" w:customStyle="1" w:styleId="02EF738FB4AF42E4A755B8F07B0A5012">
    <w:name w:val="02EF738FB4AF42E4A755B8F07B0A5012"/>
    <w:rsid w:val="000F609F"/>
  </w:style>
  <w:style w:type="paragraph" w:customStyle="1" w:styleId="674E8F5DB8EE4D26AF0E83916B50ECC4">
    <w:name w:val="674E8F5DB8EE4D26AF0E83916B50ECC4"/>
    <w:rsid w:val="000F609F"/>
  </w:style>
  <w:style w:type="paragraph" w:customStyle="1" w:styleId="B64E4C16B8F0450C9021B4D0B044ED04">
    <w:name w:val="B64E4C16B8F0450C9021B4D0B044ED04"/>
    <w:rsid w:val="000F609F"/>
  </w:style>
  <w:style w:type="paragraph" w:customStyle="1" w:styleId="5763522B52F248379ABAE6B838AC7FC1">
    <w:name w:val="5763522B52F248379ABAE6B838AC7FC1"/>
    <w:rsid w:val="000F609F"/>
  </w:style>
  <w:style w:type="paragraph" w:customStyle="1" w:styleId="94D68CF9D69E46818BA4A632372F3D76">
    <w:name w:val="94D68CF9D69E46818BA4A632372F3D76"/>
    <w:rsid w:val="000F609F"/>
  </w:style>
  <w:style w:type="paragraph" w:customStyle="1" w:styleId="A21C2269CAA94A519407F07D45A50631">
    <w:name w:val="A21C2269CAA94A519407F07D45A50631"/>
    <w:rsid w:val="000F609F"/>
  </w:style>
  <w:style w:type="paragraph" w:customStyle="1" w:styleId="9805BF7F923B4D15B39825B1C3ABF216">
    <w:name w:val="9805BF7F923B4D15B39825B1C3ABF216"/>
    <w:rsid w:val="000F609F"/>
  </w:style>
  <w:style w:type="paragraph" w:customStyle="1" w:styleId="D209A79F38E2439BAE1723AA4A272F75">
    <w:name w:val="D209A79F38E2439BAE1723AA4A272F75"/>
    <w:rsid w:val="000F609F"/>
  </w:style>
  <w:style w:type="paragraph" w:customStyle="1" w:styleId="EDC555B7B3374A30BEF1DFA016728B2E">
    <w:name w:val="EDC555B7B3374A30BEF1DFA016728B2E"/>
    <w:rsid w:val="000F609F"/>
  </w:style>
  <w:style w:type="paragraph" w:customStyle="1" w:styleId="9A1E13D4369246A8A704E89B2715E43E">
    <w:name w:val="9A1E13D4369246A8A704E89B2715E43E"/>
    <w:rsid w:val="000F609F"/>
  </w:style>
  <w:style w:type="paragraph" w:customStyle="1" w:styleId="D95FD610645F45CE9EC4A32278E54C0C">
    <w:name w:val="D95FD610645F45CE9EC4A32278E54C0C"/>
    <w:rsid w:val="000F609F"/>
  </w:style>
  <w:style w:type="paragraph" w:customStyle="1" w:styleId="C694D9C127C3440B893929B6891C2CEE">
    <w:name w:val="C694D9C127C3440B893929B6891C2CEE"/>
    <w:rsid w:val="000F609F"/>
  </w:style>
  <w:style w:type="paragraph" w:customStyle="1" w:styleId="2A0FE53D07EC4439BD9EDDAA64020482">
    <w:name w:val="2A0FE53D07EC4439BD9EDDAA64020482"/>
    <w:rsid w:val="000F609F"/>
  </w:style>
  <w:style w:type="paragraph" w:customStyle="1" w:styleId="036D5CEF1BAC48BA9F31608E2D46EAD3">
    <w:name w:val="036D5CEF1BAC48BA9F31608E2D46EAD3"/>
    <w:rsid w:val="000F60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2017-10-20T00:00:00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6EA78511-BABF-4466-B221-ECD1B591F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EquityReport.dotx</Template>
  <TotalTime>14</TotalTime>
  <Pages>7</Pages>
  <Words>252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Progress Report</vt:lpstr>
      <vt:lpstr/>
    </vt:vector>
  </TitlesOfParts>
  <Company>METU EEE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Progress Report</dc:title>
  <dc:subject>Company X-Cali</dc:subject>
  <dc:creator>Administrator</dc:creator>
  <cp:lastModifiedBy>User</cp:lastModifiedBy>
  <cp:revision>5</cp:revision>
  <dcterms:created xsi:type="dcterms:W3CDTF">2017-10-12T12:46:00Z</dcterms:created>
  <dcterms:modified xsi:type="dcterms:W3CDTF">2017-10-15T14:57:00Z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